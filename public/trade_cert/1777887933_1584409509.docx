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EFF25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FAAE1A" w14:textId="77777777" w:rsidR="00692703" w:rsidRPr="00CF1A49" w:rsidRDefault="0029299D" w:rsidP="00913946">
            <w:pPr>
              <w:pStyle w:val="Title"/>
            </w:pPr>
            <w:r>
              <w:rPr>
                <w:b/>
              </w:rPr>
              <w:t>AKAAL HENRY</w:t>
            </w:r>
          </w:p>
          <w:p w14:paraId="1FF5C795" w14:textId="77777777" w:rsidR="0029299D" w:rsidRDefault="0029299D" w:rsidP="0029299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161616" w:themeColor="text2"/>
                <w:sz w:val="24"/>
                <w:szCs w:val="24"/>
              </w:rPr>
            </w:pPr>
          </w:p>
          <w:p w14:paraId="32F65215" w14:textId="7071799E" w:rsidR="0029299D" w:rsidRDefault="009E68A6" w:rsidP="0029299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161616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61616" w:themeColor="text2"/>
                <w:sz w:val="24"/>
                <w:szCs w:val="24"/>
              </w:rPr>
              <w:t>17 Masken</w:t>
            </w:r>
            <w:r w:rsidR="008C2301">
              <w:rPr>
                <w:rFonts w:ascii="Times New Roman" w:hAnsi="Times New Roman" w:cs="Times New Roman"/>
                <w:b/>
                <w:bCs/>
                <w:color w:val="161616" w:themeColor="text2"/>
                <w:sz w:val="24"/>
                <w:szCs w:val="24"/>
              </w:rPr>
              <w:t xml:space="preserve"> Circle</w:t>
            </w:r>
            <w:r w:rsidR="0029299D" w:rsidRPr="0D65F026">
              <w:rPr>
                <w:rFonts w:ascii="Times New Roman" w:hAnsi="Times New Roman" w:cs="Times New Roman"/>
                <w:b/>
                <w:bCs/>
                <w:color w:val="161616" w:themeColor="text2"/>
                <w:sz w:val="24"/>
                <w:szCs w:val="24"/>
              </w:rPr>
              <w:t xml:space="preserve">, Brampton </w:t>
            </w:r>
            <w:r w:rsidR="008C2301">
              <w:rPr>
                <w:rFonts w:ascii="Times New Roman" w:hAnsi="Times New Roman" w:cs="Times New Roman"/>
                <w:b/>
                <w:bCs/>
                <w:color w:val="161616" w:themeColor="text2"/>
                <w:sz w:val="24"/>
                <w:szCs w:val="24"/>
              </w:rPr>
              <w:t xml:space="preserve">L7A 4J2 </w:t>
            </w:r>
          </w:p>
          <w:p w14:paraId="2EB7B6E3" w14:textId="47162F3E" w:rsidR="00692703" w:rsidRPr="0029299D" w:rsidRDefault="0029299D" w:rsidP="0029299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D65F026">
              <w:rPr>
                <w:rFonts w:ascii="Times New Roman" w:hAnsi="Times New Roman" w:cs="Times New Roman"/>
                <w:b/>
                <w:bCs/>
              </w:rPr>
              <w:t>Telephone:    1-</w:t>
            </w:r>
            <w:r w:rsidR="007C37DC">
              <w:rPr>
                <w:rFonts w:ascii="Times New Roman" w:hAnsi="Times New Roman" w:cs="Times New Roman"/>
                <w:b/>
                <w:bCs/>
              </w:rPr>
              <w:t>4</w:t>
            </w:r>
            <w:r w:rsidR="00E272C4">
              <w:rPr>
                <w:rFonts w:ascii="Times New Roman" w:hAnsi="Times New Roman" w:cs="Times New Roman"/>
                <w:b/>
                <w:bCs/>
              </w:rPr>
              <w:t>16-</w:t>
            </w:r>
            <w:r w:rsidR="006E43DF">
              <w:rPr>
                <w:rFonts w:ascii="Times New Roman" w:hAnsi="Times New Roman" w:cs="Times New Roman"/>
                <w:b/>
                <w:bCs/>
              </w:rPr>
              <w:t>986-6672</w:t>
            </w:r>
            <w:r w:rsidR="0044378B" w:rsidRPr="0D65F026">
              <w:rPr>
                <w:rFonts w:ascii="Times New Roman" w:hAnsi="Times New Roman" w:cs="Times New Roman"/>
                <w:b/>
                <w:bCs/>
              </w:rPr>
              <w:t xml:space="preserve"> E</w:t>
            </w:r>
            <w:r w:rsidRPr="0D65F026">
              <w:rPr>
                <w:rFonts w:ascii="Times New Roman" w:hAnsi="Times New Roman" w:cs="Times New Roman"/>
                <w:b/>
                <w:bCs/>
              </w:rPr>
              <w:t>-mail:  akaalhenry@gmail.com</w:t>
            </w:r>
            <w:r w:rsidR="00692703" w:rsidRPr="00CF1A49">
              <w:t xml:space="preserve"> </w:t>
            </w:r>
          </w:p>
        </w:tc>
      </w:tr>
      <w:tr w:rsidR="009571D8" w:rsidRPr="00CF1A49" w14:paraId="59F4C84D" w14:textId="77777777" w:rsidTr="00972F25">
        <w:trPr>
          <w:trHeight w:val="175"/>
        </w:trPr>
        <w:tc>
          <w:tcPr>
            <w:tcW w:w="9360" w:type="dxa"/>
            <w:tcMar>
              <w:top w:w="432" w:type="dxa"/>
            </w:tcMar>
          </w:tcPr>
          <w:p w14:paraId="0830BF36" w14:textId="432ECAB6" w:rsidR="000C71C5" w:rsidRPr="00B502BE" w:rsidRDefault="006475EE" w:rsidP="000C71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I a</w:t>
            </w:r>
            <w:r w:rsidR="00B21C1D">
              <w:rPr>
                <w:rFonts w:cstheme="minorHAnsi"/>
              </w:rPr>
              <w:t>m a student currently studying Mechanical E</w:t>
            </w:r>
            <w:r>
              <w:rPr>
                <w:rFonts w:cstheme="minorHAnsi"/>
              </w:rPr>
              <w:t>ngineering at Sheridan</w:t>
            </w:r>
            <w:r w:rsidR="00B21C1D">
              <w:rPr>
                <w:rFonts w:cstheme="minorHAnsi"/>
              </w:rPr>
              <w:t xml:space="preserve"> C</w:t>
            </w:r>
            <w:r w:rsidR="00570A18">
              <w:rPr>
                <w:rFonts w:cstheme="minorHAnsi"/>
              </w:rPr>
              <w:t>ollege.</w:t>
            </w:r>
            <w:r>
              <w:rPr>
                <w:rFonts w:cstheme="minorHAnsi"/>
              </w:rPr>
              <w:t xml:space="preserve"> I have </w:t>
            </w:r>
            <w:r w:rsidR="00B21C1D">
              <w:rPr>
                <w:rFonts w:cstheme="minorHAnsi"/>
              </w:rPr>
              <w:t xml:space="preserve">a </w:t>
            </w:r>
            <w:r w:rsidR="002A366D">
              <w:rPr>
                <w:rFonts w:cstheme="minorHAnsi"/>
              </w:rPr>
              <w:t>keen in</w:t>
            </w:r>
            <w:r w:rsidR="00B21C1D">
              <w:rPr>
                <w:rFonts w:cstheme="minorHAnsi"/>
              </w:rPr>
              <w:t>terest to work for your company.</w:t>
            </w:r>
            <w:r w:rsidR="002A366D">
              <w:rPr>
                <w:rFonts w:cstheme="minorHAnsi"/>
              </w:rPr>
              <w:t xml:space="preserve"> I have</w:t>
            </w:r>
            <w:r>
              <w:rPr>
                <w:rFonts w:cstheme="minorHAnsi"/>
              </w:rPr>
              <w:t xml:space="preserve"> work</w:t>
            </w:r>
            <w:r w:rsidR="00B21C1D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in customer service and automobile services</w:t>
            </w:r>
            <w:r w:rsidR="00972F25" w:rsidRPr="0000640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 am </w:t>
            </w:r>
            <w:r w:rsidR="00972F25" w:rsidRPr="00006401">
              <w:rPr>
                <w:rFonts w:cstheme="minorHAnsi"/>
              </w:rPr>
              <w:t>in search of</w:t>
            </w:r>
            <w:r w:rsidR="00B21C1D">
              <w:rPr>
                <w:rFonts w:cstheme="minorHAnsi"/>
              </w:rPr>
              <w:t xml:space="preserve"> employment. My interest is</w:t>
            </w:r>
            <w:r w:rsidR="00972F25" w:rsidRPr="00006401">
              <w:rPr>
                <w:rFonts w:cstheme="minorHAnsi"/>
              </w:rPr>
              <w:t xml:space="preserve"> in the </w:t>
            </w:r>
            <w:r w:rsidR="00B21C1D">
              <w:rPr>
                <w:rFonts w:cstheme="minorHAnsi"/>
              </w:rPr>
              <w:t>mechanical engineering or auto body department</w:t>
            </w:r>
            <w:r w:rsidR="000C71C5">
              <w:rPr>
                <w:rFonts w:cstheme="minorHAnsi"/>
              </w:rPr>
              <w:t xml:space="preserve">. </w:t>
            </w:r>
            <w:r w:rsidR="00E51A04">
              <w:rPr>
                <w:rFonts w:cstheme="minorHAnsi"/>
              </w:rPr>
              <w:t>I am</w:t>
            </w:r>
            <w:r w:rsidR="000C71C5">
              <w:rPr>
                <w:rFonts w:cstheme="minorHAnsi"/>
              </w:rPr>
              <w:t xml:space="preserve"> </w:t>
            </w:r>
            <w:r w:rsidR="00B21C1D">
              <w:rPr>
                <w:rFonts w:cstheme="minorHAnsi"/>
              </w:rPr>
              <w:t xml:space="preserve">a </w:t>
            </w:r>
            <w:r w:rsidR="002A366D">
              <w:rPr>
                <w:rFonts w:cstheme="minorHAnsi"/>
              </w:rPr>
              <w:t xml:space="preserve">dedicated team player who is ready to learn and ready to use </w:t>
            </w:r>
            <w:r w:rsidR="00BD7A9D">
              <w:rPr>
                <w:rFonts w:cstheme="minorHAnsi"/>
              </w:rPr>
              <w:t>my knowledge</w:t>
            </w:r>
            <w:r w:rsidR="00972F25" w:rsidRPr="00006401">
              <w:rPr>
                <w:rFonts w:cstheme="minorHAnsi"/>
              </w:rPr>
              <w:t>.</w:t>
            </w:r>
            <w:r w:rsidR="000C71C5" w:rsidRPr="0D65F026">
              <w:rPr>
                <w:rFonts w:ascii="Times New Roman" w:hAnsi="Times New Roman" w:cs="Times New Roman"/>
                <w:sz w:val="24"/>
                <w:szCs w:val="24"/>
              </w:rPr>
              <w:t xml:space="preserve">  I believe my valuable skills and work experience could be a great match with your organization initiatives and culture.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2438A8" w14:textId="77777777" w:rsidR="00972F25" w:rsidRPr="00006401" w:rsidRDefault="00972F25" w:rsidP="00972F25">
            <w:pPr>
              <w:rPr>
                <w:rFonts w:cstheme="minorHAnsi"/>
              </w:rPr>
            </w:pPr>
          </w:p>
          <w:p w14:paraId="759E6E27" w14:textId="77777777" w:rsidR="001755A8" w:rsidRPr="00CF1A49" w:rsidRDefault="001755A8" w:rsidP="00913946">
            <w:pPr>
              <w:contextualSpacing w:val="0"/>
            </w:pPr>
          </w:p>
        </w:tc>
      </w:tr>
    </w:tbl>
    <w:p w14:paraId="1EB50ED0" w14:textId="77777777" w:rsidR="004E01EB" w:rsidRPr="00CF1A49" w:rsidRDefault="00D671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5A043C501104B268E2F9F54636E90A1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14:paraId="614D7EC6" w14:textId="77777777" w:rsidTr="00D66A52">
        <w:tc>
          <w:tcPr>
            <w:tcW w:w="9355" w:type="dxa"/>
          </w:tcPr>
          <w:p w14:paraId="2305F710" w14:textId="77777777" w:rsidR="001D0BF1" w:rsidRPr="00CF1A49" w:rsidRDefault="0029299D" w:rsidP="001D0BF1">
            <w:pPr>
              <w:pStyle w:val="Heading3"/>
              <w:contextualSpacing w:val="0"/>
              <w:outlineLvl w:val="2"/>
            </w:pPr>
            <w:r>
              <w:t>03/2018</w:t>
            </w:r>
            <w:r w:rsidR="001D0BF1" w:rsidRPr="00CF1A49">
              <w:t xml:space="preserve"> – </w:t>
            </w:r>
            <w:r w:rsidR="00410D02">
              <w:t>08/2018</w:t>
            </w:r>
          </w:p>
          <w:p w14:paraId="36E3EED0" w14:textId="77777777" w:rsidR="001E3120" w:rsidRPr="00CF1A49" w:rsidRDefault="0029299D" w:rsidP="002E3F4C">
            <w:pPr>
              <w:pStyle w:val="Heading2"/>
              <w:contextualSpacing w:val="0"/>
              <w:outlineLvl w:val="1"/>
            </w:pPr>
            <w:r>
              <w:t>fREELANCE AUTO MECHANIC AND AUTOBODY MECHANIC</w:t>
            </w:r>
          </w:p>
        </w:tc>
      </w:tr>
      <w:tr w:rsidR="00F61DF9" w:rsidRPr="00CF1A49" w14:paraId="2FE81A23" w14:textId="77777777" w:rsidTr="00F61DF9">
        <w:tc>
          <w:tcPr>
            <w:tcW w:w="9355" w:type="dxa"/>
            <w:tcMar>
              <w:top w:w="216" w:type="dxa"/>
            </w:tcMar>
          </w:tcPr>
          <w:p w14:paraId="75054A44" w14:textId="77777777" w:rsidR="00F61DF9" w:rsidRPr="00CF1A49" w:rsidRDefault="0029299D" w:rsidP="00F61DF9">
            <w:pPr>
              <w:pStyle w:val="Heading3"/>
              <w:contextualSpacing w:val="0"/>
              <w:outlineLvl w:val="2"/>
            </w:pPr>
            <w:r>
              <w:t>09/20</w:t>
            </w:r>
            <w:r w:rsidR="00410D02">
              <w:t>16</w:t>
            </w:r>
            <w:r w:rsidR="00F61DF9" w:rsidRPr="00CF1A49">
              <w:t xml:space="preserve"> – </w:t>
            </w:r>
            <w:r>
              <w:t>07/2018</w:t>
            </w:r>
          </w:p>
          <w:p w14:paraId="66FF18D3" w14:textId="77777777" w:rsidR="00F61DF9" w:rsidRPr="00F52C90" w:rsidRDefault="0029299D" w:rsidP="00F61DF9">
            <w:pPr>
              <w:pStyle w:val="Heading2"/>
              <w:contextualSpacing w:val="0"/>
              <w:outlineLvl w:val="1"/>
            </w:pPr>
            <w:r w:rsidRPr="00F52C90">
              <w:t>PAINT TECHNICIAN, AUTOMOTIVE ARTS</w:t>
            </w:r>
          </w:p>
          <w:p w14:paraId="77E14A26" w14:textId="77777777" w:rsidR="00F61DF9" w:rsidRDefault="002E3F4C" w:rsidP="0029299D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  <w:t xml:space="preserve">At </w:t>
            </w:r>
            <w:r w:rsidR="0029299D"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  <w:t xml:space="preserve">Automotive Arts, </w:t>
            </w:r>
            <w: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  <w:t>I was a paint technician where I mixed paints as well as matc</w:t>
            </w:r>
            <w:r w:rsidR="00F52C90"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  <w:t>h it to different automobiles and materials</w:t>
            </w:r>
            <w: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5FF9EBC8" w14:textId="77777777" w:rsidR="004B28A0" w:rsidRDefault="004B28A0" w:rsidP="0029299D">
            <w:pPr>
              <w:rPr>
                <w:rFonts w:ascii="Source Sans Pro" w:hAnsi="Source Sans Pro"/>
                <w:color w:val="333333"/>
                <w:sz w:val="20"/>
                <w:szCs w:val="20"/>
                <w:shd w:val="clear" w:color="auto" w:fill="FFFFFF"/>
              </w:rPr>
            </w:pPr>
          </w:p>
          <w:p w14:paraId="4234B90C" w14:textId="18E78D03" w:rsidR="00F94C0F" w:rsidRPr="00CF1A49" w:rsidRDefault="00F94C0F" w:rsidP="008E510F">
            <w:pPr>
              <w:pStyle w:val="Heading3"/>
              <w:contextualSpacing w:val="0"/>
              <w:outlineLvl w:val="2"/>
            </w:pPr>
            <w:r>
              <w:t>05/2019</w:t>
            </w:r>
            <w:r w:rsidRPr="00CF1A49">
              <w:t xml:space="preserve"> – </w:t>
            </w:r>
            <w:r w:rsidR="00775179">
              <w:t>to date</w:t>
            </w:r>
          </w:p>
          <w:p w14:paraId="06C18F5C" w14:textId="5E95B29D" w:rsidR="004B28A0" w:rsidRPr="00060B90" w:rsidRDefault="00DF3CF0" w:rsidP="00060B90">
            <w:pPr>
              <w:pStyle w:val="ContactInfoEmphasis"/>
              <w:jc w:val="left"/>
              <w:rPr>
                <w:sz w:val="24"/>
                <w:szCs w:val="24"/>
              </w:rPr>
            </w:pPr>
            <w:r w:rsidRPr="00060B90">
              <w:rPr>
                <w:sz w:val="24"/>
                <w:szCs w:val="24"/>
              </w:rPr>
              <w:t>AUTO</w:t>
            </w:r>
            <w:r w:rsidR="00C65784" w:rsidRPr="00060B90">
              <w:rPr>
                <w:sz w:val="24"/>
                <w:szCs w:val="24"/>
              </w:rPr>
              <w:t xml:space="preserve"> MECHANIC TECHNICIAN APPRENTICE </w:t>
            </w:r>
          </w:p>
          <w:p w14:paraId="35139EBC" w14:textId="77777777" w:rsidR="00F82E13" w:rsidRDefault="00D0661B" w:rsidP="00DF3CF0">
            <w:pPr>
              <w:pStyle w:val="ContactInfoEmphasis"/>
              <w:jc w:val="left"/>
            </w:pPr>
            <w:r>
              <w:t>(</w:t>
            </w:r>
            <w:r w:rsidR="00FE36D1">
              <w:t>Toronto auto group)</w:t>
            </w:r>
          </w:p>
          <w:p w14:paraId="636835E2" w14:textId="52208C26" w:rsidR="00FE36D1" w:rsidRDefault="00FE36D1" w:rsidP="00DF3CF0">
            <w:pPr>
              <w:pStyle w:val="ContactInfoEmphasis"/>
              <w:jc w:val="left"/>
            </w:pPr>
            <w:r>
              <w:t>(Danny &amp; Sons)</w:t>
            </w:r>
            <w:bookmarkStart w:id="0" w:name="_GoBack"/>
            <w:bookmarkEnd w:id="0"/>
          </w:p>
        </w:tc>
      </w:tr>
    </w:tbl>
    <w:sdt>
      <w:sdtPr>
        <w:alias w:val="Education:"/>
        <w:tag w:val="Education:"/>
        <w:id w:val="-1908763273"/>
        <w:placeholder>
          <w:docPart w:val="B4932B6F39F040C8837B29D61AFB10E3"/>
        </w:placeholder>
        <w:temporary/>
        <w:showingPlcHdr/>
      </w:sdtPr>
      <w:sdtEndPr/>
      <w:sdtContent>
        <w:p w14:paraId="763F6DE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14:paraId="38D432FE" w14:textId="77777777" w:rsidTr="009E68A6">
        <w:tc>
          <w:tcPr>
            <w:tcW w:w="9886" w:type="dxa"/>
          </w:tcPr>
          <w:p w14:paraId="7A692CA8" w14:textId="39C01479" w:rsidR="001D0BF1" w:rsidRPr="00CF1A49" w:rsidRDefault="001D0BF1" w:rsidP="001D0BF1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6475EE">
              <w:t>2020</w:t>
            </w:r>
          </w:p>
          <w:p w14:paraId="2FE32A22" w14:textId="77777777" w:rsidR="007538DC" w:rsidRPr="00CF1A49" w:rsidRDefault="00F52C90" w:rsidP="00C27A7F">
            <w:pPr>
              <w:pStyle w:val="Heading2"/>
              <w:contextualSpacing w:val="0"/>
              <w:outlineLvl w:val="1"/>
            </w:pPr>
            <w:r>
              <w:rPr>
                <w:rFonts w:ascii="Arial" w:hAnsi="Arial" w:cs="Arial"/>
              </w:rPr>
              <w:t xml:space="preserve">mechanical engineering technology </w:t>
            </w:r>
            <w:r w:rsidR="00972F25" w:rsidRPr="00E316B1">
              <w:rPr>
                <w:rFonts w:ascii="Arial" w:hAnsi="Arial" w:cs="Arial"/>
              </w:rPr>
              <w:t>Diploma</w:t>
            </w:r>
            <w:r w:rsidR="001D0BF1" w:rsidRPr="00CF1A49">
              <w:t xml:space="preserve">, </w:t>
            </w:r>
            <w:r w:rsidR="00972F25" w:rsidRPr="00E316B1">
              <w:rPr>
                <w:rFonts w:ascii="Arial" w:hAnsi="Arial" w:cs="Arial"/>
              </w:rPr>
              <w:t>Davis Sheridan College</w:t>
            </w:r>
          </w:p>
        </w:tc>
      </w:tr>
      <w:tr w:rsidR="00F61DF9" w:rsidRPr="00CF1A49" w14:paraId="56B68550" w14:textId="77777777" w:rsidTr="009E68A6">
        <w:tc>
          <w:tcPr>
            <w:tcW w:w="9886" w:type="dxa"/>
            <w:tcMar>
              <w:top w:w="216" w:type="dxa"/>
            </w:tcMar>
          </w:tcPr>
          <w:p w14:paraId="3FB50F8B" w14:textId="77777777" w:rsidR="00F61DF9" w:rsidRPr="00CF1A49" w:rsidRDefault="00F61DF9" w:rsidP="00F61DF9">
            <w:pPr>
              <w:pStyle w:val="Heading3"/>
              <w:contextualSpacing w:val="0"/>
              <w:outlineLvl w:val="2"/>
            </w:pPr>
            <w:r w:rsidRPr="00CF1A49">
              <w:t xml:space="preserve"> </w:t>
            </w:r>
            <w:r w:rsidR="00840BCE">
              <w:t>2016</w:t>
            </w:r>
          </w:p>
          <w:p w14:paraId="20221619" w14:textId="77777777" w:rsidR="00F61DF9" w:rsidRDefault="00972F25" w:rsidP="00C27A7F">
            <w:pPr>
              <w:pStyle w:val="Heading2"/>
              <w:contextualSpacing w:val="0"/>
              <w:outlineLvl w:val="1"/>
            </w:pPr>
            <w:r w:rsidRPr="00E316B1">
              <w:rPr>
                <w:rFonts w:ascii="Arial" w:hAnsi="Arial" w:cs="Arial"/>
              </w:rPr>
              <w:t>Mechanical Engineering Diploma</w:t>
            </w:r>
            <w:r w:rsidR="00F61DF9" w:rsidRPr="00CF1A49">
              <w:t xml:space="preserve">, </w:t>
            </w:r>
            <w:r w:rsidRPr="00E316B1">
              <w:rPr>
                <w:rFonts w:ascii="Arial" w:hAnsi="Arial" w:cs="Arial"/>
              </w:rPr>
              <w:t>Antigua and Barbuda State College</w:t>
            </w:r>
          </w:p>
        </w:tc>
      </w:tr>
      <w:tr w:rsidR="0029299D" w:rsidRPr="00CF1A49" w14:paraId="34FBDC6F" w14:textId="77777777" w:rsidTr="009E68A6">
        <w:trPr>
          <w:trHeight w:val="1948"/>
        </w:trPr>
        <w:tc>
          <w:tcPr>
            <w:tcW w:w="9886" w:type="dxa"/>
            <w:tcMar>
              <w:top w:w="216" w:type="dxa"/>
            </w:tcMar>
          </w:tcPr>
          <w:p w14:paraId="33252BCD" w14:textId="77777777" w:rsidR="0029299D" w:rsidRDefault="0029299D" w:rsidP="00F61DF9">
            <w:pPr>
              <w:pStyle w:val="Heading3"/>
              <w:outlineLvl w:val="2"/>
            </w:pPr>
            <w:r>
              <w:t>2013</w:t>
            </w:r>
          </w:p>
          <w:p w14:paraId="340E13DE" w14:textId="77777777" w:rsidR="0029299D" w:rsidRDefault="0029299D" w:rsidP="0029299D">
            <w:pPr>
              <w:pStyle w:val="ContactInfoEmphasis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29299D">
              <w:rPr>
                <w:rFonts w:ascii="Arial" w:hAnsi="Arial" w:cs="Arial"/>
                <w:sz w:val="26"/>
                <w:szCs w:val="26"/>
              </w:rPr>
              <w:t>ANTIGUA GRAMMAR SCHOOL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1B1CEE90" w14:textId="77777777" w:rsidR="0029299D" w:rsidRPr="00C27A7F" w:rsidRDefault="00C27A7F" w:rsidP="0029299D">
            <w:pPr>
              <w:pStyle w:val="ContactInfoEmphasis"/>
              <w:jc w:val="left"/>
              <w:rPr>
                <w:rFonts w:cstheme="minorHAnsi"/>
                <w:color w:val="404040" w:themeColor="text1" w:themeTint="BF"/>
              </w:rPr>
            </w:pPr>
            <w:r w:rsidRPr="00C27A7F">
              <w:rPr>
                <w:rFonts w:cstheme="minorHAnsi"/>
                <w:color w:val="404040" w:themeColor="text1" w:themeTint="BF"/>
              </w:rPr>
              <w:t>English</w:t>
            </w:r>
          </w:p>
          <w:p w14:paraId="3FF8C5A8" w14:textId="77777777" w:rsidR="00C27A7F" w:rsidRPr="00C27A7F" w:rsidRDefault="00C27A7F" w:rsidP="0029299D">
            <w:pPr>
              <w:pStyle w:val="ContactInfoEmphasis"/>
              <w:jc w:val="left"/>
              <w:rPr>
                <w:rFonts w:cstheme="minorHAnsi"/>
                <w:color w:val="404040" w:themeColor="text1" w:themeTint="BF"/>
              </w:rPr>
            </w:pPr>
            <w:r w:rsidRPr="00C27A7F">
              <w:rPr>
                <w:rFonts w:cstheme="minorHAnsi"/>
                <w:color w:val="404040" w:themeColor="text1" w:themeTint="BF"/>
              </w:rPr>
              <w:t>Information Technology</w:t>
            </w:r>
          </w:p>
          <w:p w14:paraId="45C3927A" w14:textId="77777777" w:rsidR="00C27A7F" w:rsidRPr="00C27A7F" w:rsidRDefault="00C27A7F" w:rsidP="0029299D">
            <w:pPr>
              <w:pStyle w:val="ContactInfoEmphasis"/>
              <w:jc w:val="left"/>
              <w:rPr>
                <w:rFonts w:cstheme="minorHAnsi"/>
                <w:color w:val="404040" w:themeColor="text1" w:themeTint="BF"/>
              </w:rPr>
            </w:pPr>
            <w:r w:rsidRPr="00C27A7F">
              <w:rPr>
                <w:rFonts w:cstheme="minorHAnsi"/>
                <w:color w:val="404040" w:themeColor="text1" w:themeTint="BF"/>
              </w:rPr>
              <w:t>Mathematics</w:t>
            </w:r>
          </w:p>
          <w:p w14:paraId="7AD720FE" w14:textId="77777777" w:rsidR="00C27A7F" w:rsidRPr="00C27A7F" w:rsidRDefault="00C27A7F" w:rsidP="0029299D">
            <w:pPr>
              <w:pStyle w:val="ContactInfoEmphasis"/>
              <w:jc w:val="left"/>
              <w:rPr>
                <w:rFonts w:cstheme="minorHAnsi"/>
                <w:color w:val="404040" w:themeColor="text1" w:themeTint="BF"/>
              </w:rPr>
            </w:pPr>
            <w:r w:rsidRPr="00C27A7F">
              <w:rPr>
                <w:rFonts w:cstheme="minorHAnsi"/>
                <w:color w:val="404040" w:themeColor="text1" w:themeTint="BF"/>
              </w:rPr>
              <w:t>Principles of Business</w:t>
            </w:r>
          </w:p>
          <w:p w14:paraId="2A19A5D6" w14:textId="77777777" w:rsidR="000C71C5" w:rsidRPr="000C71C5" w:rsidRDefault="00C27A7F" w:rsidP="0029299D">
            <w:pPr>
              <w:pStyle w:val="ContactInfoEmphasis"/>
              <w:jc w:val="left"/>
              <w:rPr>
                <w:rFonts w:cstheme="minorHAnsi"/>
                <w:color w:val="404040" w:themeColor="text1" w:themeTint="BF"/>
              </w:rPr>
            </w:pPr>
            <w:r w:rsidRPr="00C27A7F">
              <w:rPr>
                <w:rFonts w:cstheme="minorHAnsi"/>
                <w:color w:val="404040" w:themeColor="text1" w:themeTint="BF"/>
              </w:rPr>
              <w:t>Social Studies</w:t>
            </w:r>
          </w:p>
        </w:tc>
      </w:tr>
    </w:tbl>
    <w:sdt>
      <w:sdtPr>
        <w:alias w:val="Skills:"/>
        <w:tag w:val="Skills:"/>
        <w:id w:val="-1392877668"/>
        <w:placeholder>
          <w:docPart w:val="AFE0ADFFA143448D93692E4EF9C4CDF7"/>
        </w:placeholder>
        <w:temporary/>
        <w:showingPlcHdr/>
      </w:sdtPr>
      <w:sdtEndPr/>
      <w:sdtContent>
        <w:p w14:paraId="67A3521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0EDF023" w14:textId="77777777" w:rsidTr="000C71C5">
        <w:trPr>
          <w:trHeight w:val="1912"/>
        </w:trPr>
        <w:tc>
          <w:tcPr>
            <w:tcW w:w="4675" w:type="dxa"/>
          </w:tcPr>
          <w:p w14:paraId="7F91A89A" w14:textId="66DBC8C9" w:rsidR="00972F25" w:rsidRPr="00F52C90" w:rsidRDefault="002A366D" w:rsidP="00972F2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Wide</w:t>
            </w:r>
            <w:r w:rsidR="00972F25" w:rsidRPr="00F52C9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knowledge </w:t>
            </w:r>
            <w:r w:rsidR="004C54D0">
              <w:rPr>
                <w:rFonts w:ascii="Arial" w:hAnsi="Arial" w:cs="Arial"/>
                <w:color w:val="000000" w:themeColor="text1"/>
                <w:shd w:val="clear" w:color="auto" w:fill="FFFFFF"/>
              </w:rPr>
              <w:t>of</w:t>
            </w:r>
            <w:r w:rsidR="00F52C90" w:rsidRPr="00F52C90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automotive</w:t>
            </w:r>
            <w:r w:rsidR="006475EE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repairs and servicing</w:t>
            </w:r>
          </w:p>
          <w:p w14:paraId="11FE1C9A" w14:textId="00683A87" w:rsidR="000C71C5" w:rsidRPr="00F52C90" w:rsidRDefault="004C54D0" w:rsidP="00972F2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Good decision maker, I am logical and intelligent thinker</w:t>
            </w:r>
            <w:r w:rsidR="000C71C5" w:rsidRPr="00F52C90">
              <w:rPr>
                <w:rFonts w:ascii="Arial" w:hAnsi="Arial" w:cs="Arial"/>
                <w:color w:val="000000" w:themeColor="text1"/>
              </w:rPr>
              <w:t>.</w:t>
            </w:r>
          </w:p>
          <w:p w14:paraId="5C9BEEC6" w14:textId="77777777" w:rsidR="001F4E6D" w:rsidRPr="00F52C90" w:rsidRDefault="001F4E6D" w:rsidP="000C71C5">
            <w:pPr>
              <w:pStyle w:val="ListParagraph"/>
              <w:spacing w:after="160" w:line="259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5240FEC" w14:textId="6EC264BE" w:rsidR="00972F25" w:rsidRPr="00F52C90" w:rsidRDefault="004C54D0" w:rsidP="00972F2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am punctual.</w:t>
            </w:r>
            <w:r w:rsidR="00972F25" w:rsidRPr="00F52C90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383C373" w14:textId="1763B321" w:rsidR="001E3120" w:rsidRPr="00F52C90" w:rsidRDefault="0044378B" w:rsidP="000C71C5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  <w:color w:val="000000" w:themeColor="text1"/>
              </w:rPr>
            </w:pPr>
            <w:r w:rsidRPr="00F52C90">
              <w:rPr>
                <w:rFonts w:ascii="Arial" w:hAnsi="Arial" w:cs="Arial"/>
                <w:color w:val="000000" w:themeColor="text1"/>
              </w:rPr>
              <w:t>I am</w:t>
            </w:r>
            <w:r w:rsidR="00972F25" w:rsidRPr="00F52C9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C54D0">
              <w:rPr>
                <w:rFonts w:ascii="Arial" w:hAnsi="Arial" w:cs="Arial"/>
                <w:color w:val="000000" w:themeColor="text1"/>
              </w:rPr>
              <w:t>an honest and dedicated person. I strive to be the best at all times</w:t>
            </w:r>
            <w:r w:rsidR="009C59A2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sdt>
      <w:sdtPr>
        <w:alias w:val="Activities:"/>
        <w:tag w:val="Activities:"/>
        <w:id w:val="1223332893"/>
        <w:placeholder>
          <w:docPart w:val="4DCC00E329064072A001A628193EB792"/>
        </w:placeholder>
        <w:temporary/>
        <w:showingPlcHdr/>
      </w:sdtPr>
      <w:sdtEndPr/>
      <w:sdtContent>
        <w:p w14:paraId="232254F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7236BC9" w14:textId="0690E90B" w:rsidR="005C3597" w:rsidRPr="00F52C90" w:rsidRDefault="000C71C5" w:rsidP="005C3597">
      <w:pPr>
        <w:pStyle w:val="ListParagraph"/>
        <w:numPr>
          <w:ilvl w:val="0"/>
          <w:numId w:val="15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F52C90">
        <w:rPr>
          <w:rFonts w:ascii="Arial" w:hAnsi="Arial" w:cs="Arial"/>
          <w:color w:val="000000" w:themeColor="text1"/>
        </w:rPr>
        <w:t>Painting</w:t>
      </w:r>
    </w:p>
    <w:p w14:paraId="24EB0438" w14:textId="6B49996E" w:rsidR="000C71C5" w:rsidRPr="00F52C90" w:rsidRDefault="000C71C5" w:rsidP="005C3597">
      <w:pPr>
        <w:pStyle w:val="ListParagraph"/>
        <w:numPr>
          <w:ilvl w:val="0"/>
          <w:numId w:val="15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F52C90">
        <w:rPr>
          <w:rFonts w:ascii="Arial" w:hAnsi="Arial" w:cs="Arial"/>
          <w:color w:val="000000" w:themeColor="text1"/>
        </w:rPr>
        <w:t>Mixing Paint</w:t>
      </w:r>
      <w:r w:rsidR="0044378B">
        <w:rPr>
          <w:rFonts w:ascii="Arial" w:hAnsi="Arial" w:cs="Arial"/>
          <w:color w:val="000000" w:themeColor="text1"/>
        </w:rPr>
        <w:t xml:space="preserve"> – Colour matching</w:t>
      </w:r>
    </w:p>
    <w:p w14:paraId="670D981B" w14:textId="77777777" w:rsidR="000C71C5" w:rsidRPr="00F52C90" w:rsidRDefault="00F52C90" w:rsidP="005C3597">
      <w:pPr>
        <w:pStyle w:val="ListParagraph"/>
        <w:numPr>
          <w:ilvl w:val="0"/>
          <w:numId w:val="15"/>
        </w:numPr>
        <w:spacing w:after="160" w:line="259" w:lineRule="auto"/>
        <w:rPr>
          <w:rFonts w:ascii="Arial" w:hAnsi="Arial" w:cs="Arial"/>
          <w:color w:val="000000" w:themeColor="text1"/>
        </w:rPr>
      </w:pPr>
      <w:r w:rsidRPr="00F52C90">
        <w:rPr>
          <w:rFonts w:ascii="Arial" w:hAnsi="Arial" w:cs="Arial"/>
          <w:color w:val="000000" w:themeColor="text1"/>
        </w:rPr>
        <w:t>Auto Body and A</w:t>
      </w:r>
      <w:r>
        <w:rPr>
          <w:rFonts w:ascii="Arial" w:hAnsi="Arial" w:cs="Arial"/>
          <w:color w:val="000000" w:themeColor="text1"/>
        </w:rPr>
        <w:t>uto Mechanic</w:t>
      </w:r>
      <w:r w:rsidRPr="00F52C90">
        <w:rPr>
          <w:rFonts w:ascii="Arial" w:hAnsi="Arial" w:cs="Arial"/>
          <w:color w:val="000000" w:themeColor="text1"/>
        </w:rPr>
        <w:t xml:space="preserve"> </w:t>
      </w:r>
      <w:r w:rsidR="000C71C5" w:rsidRPr="00F52C90">
        <w:rPr>
          <w:rFonts w:ascii="Arial" w:hAnsi="Arial" w:cs="Arial"/>
          <w:color w:val="000000" w:themeColor="text1"/>
        </w:rPr>
        <w:t>Work</w:t>
      </w:r>
    </w:p>
    <w:p w14:paraId="0F9133C1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41FAE" w14:textId="77777777" w:rsidR="00017D5D" w:rsidRDefault="00017D5D" w:rsidP="0068194B">
      <w:r>
        <w:separator/>
      </w:r>
    </w:p>
    <w:p w14:paraId="30A018F9" w14:textId="77777777" w:rsidR="00017D5D" w:rsidRDefault="00017D5D"/>
    <w:p w14:paraId="08EADC3B" w14:textId="77777777" w:rsidR="00017D5D" w:rsidRDefault="00017D5D"/>
  </w:endnote>
  <w:endnote w:type="continuationSeparator" w:id="0">
    <w:p w14:paraId="2DBED567" w14:textId="77777777" w:rsidR="00017D5D" w:rsidRDefault="00017D5D" w:rsidP="0068194B">
      <w:r>
        <w:continuationSeparator/>
      </w:r>
    </w:p>
    <w:p w14:paraId="0D0DA6AA" w14:textId="77777777" w:rsidR="00017D5D" w:rsidRDefault="00017D5D"/>
    <w:p w14:paraId="5FBF7DDB" w14:textId="77777777" w:rsidR="00017D5D" w:rsidRDefault="00017D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D1615" w14:textId="77777777" w:rsidR="00B21C1D" w:rsidRDefault="00B21C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A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C7F29" w14:textId="77777777" w:rsidR="00017D5D" w:rsidRDefault="00017D5D" w:rsidP="0068194B">
      <w:r>
        <w:separator/>
      </w:r>
    </w:p>
    <w:p w14:paraId="0F672BA1" w14:textId="77777777" w:rsidR="00017D5D" w:rsidRDefault="00017D5D"/>
    <w:p w14:paraId="040169E7" w14:textId="77777777" w:rsidR="00017D5D" w:rsidRDefault="00017D5D"/>
  </w:footnote>
  <w:footnote w:type="continuationSeparator" w:id="0">
    <w:p w14:paraId="06D91F0A" w14:textId="77777777" w:rsidR="00017D5D" w:rsidRDefault="00017D5D" w:rsidP="0068194B">
      <w:r>
        <w:continuationSeparator/>
      </w:r>
    </w:p>
    <w:p w14:paraId="528889E4" w14:textId="77777777" w:rsidR="00017D5D" w:rsidRDefault="00017D5D"/>
    <w:p w14:paraId="5B1EBFB3" w14:textId="77777777" w:rsidR="00017D5D" w:rsidRDefault="00017D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C3B6" w14:textId="77777777" w:rsidR="00B21C1D" w:rsidRPr="004E01EB" w:rsidRDefault="00B21C1D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CDE729" wp14:editId="6229F8B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30A72A1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9652E9"/>
    <w:multiLevelType w:val="hybridMultilevel"/>
    <w:tmpl w:val="DB863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D383A2E"/>
    <w:multiLevelType w:val="hybridMultilevel"/>
    <w:tmpl w:val="4A483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activeWritingStyle w:appName="MSWord" w:lang="en-US" w:vendorID="64" w:dllVersion="6" w:nlCheck="1" w:checkStyle="1"/>
  <w:activeWritingStyle w:appName="MSWord" w:lang="en-US" w:vendorID="2" w:dllVersion="6" w:checkStyle="1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D02"/>
    <w:rsid w:val="000001EF"/>
    <w:rsid w:val="00006401"/>
    <w:rsid w:val="00007322"/>
    <w:rsid w:val="00007728"/>
    <w:rsid w:val="00017D5D"/>
    <w:rsid w:val="0002142A"/>
    <w:rsid w:val="00024584"/>
    <w:rsid w:val="00024730"/>
    <w:rsid w:val="000473FB"/>
    <w:rsid w:val="00055E95"/>
    <w:rsid w:val="00060B90"/>
    <w:rsid w:val="0007021F"/>
    <w:rsid w:val="000B2BA5"/>
    <w:rsid w:val="000C71C5"/>
    <w:rsid w:val="000F2F8C"/>
    <w:rsid w:val="0010006E"/>
    <w:rsid w:val="001045A8"/>
    <w:rsid w:val="00114A91"/>
    <w:rsid w:val="0012112F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5FE7"/>
    <w:rsid w:val="0024720C"/>
    <w:rsid w:val="002617AE"/>
    <w:rsid w:val="002638D0"/>
    <w:rsid w:val="002647D3"/>
    <w:rsid w:val="00275EAE"/>
    <w:rsid w:val="0029299D"/>
    <w:rsid w:val="00294998"/>
    <w:rsid w:val="00297F18"/>
    <w:rsid w:val="002A1945"/>
    <w:rsid w:val="002A366D"/>
    <w:rsid w:val="002B2958"/>
    <w:rsid w:val="002B3FC8"/>
    <w:rsid w:val="002D23C5"/>
    <w:rsid w:val="002D6137"/>
    <w:rsid w:val="002E3F4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7E3"/>
    <w:rsid w:val="003A6ADF"/>
    <w:rsid w:val="003B5928"/>
    <w:rsid w:val="003D380F"/>
    <w:rsid w:val="003E160D"/>
    <w:rsid w:val="003F1D5F"/>
    <w:rsid w:val="00405128"/>
    <w:rsid w:val="00406CFF"/>
    <w:rsid w:val="00410D02"/>
    <w:rsid w:val="00416B25"/>
    <w:rsid w:val="00420592"/>
    <w:rsid w:val="004319E0"/>
    <w:rsid w:val="00437E8C"/>
    <w:rsid w:val="00440225"/>
    <w:rsid w:val="0044378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8A0"/>
    <w:rsid w:val="004B6AD0"/>
    <w:rsid w:val="004C2D5D"/>
    <w:rsid w:val="004C33E1"/>
    <w:rsid w:val="004C54D0"/>
    <w:rsid w:val="004E01EB"/>
    <w:rsid w:val="004E2794"/>
    <w:rsid w:val="00510392"/>
    <w:rsid w:val="00513E2A"/>
    <w:rsid w:val="00566A35"/>
    <w:rsid w:val="0056701E"/>
    <w:rsid w:val="00570A18"/>
    <w:rsid w:val="005740D7"/>
    <w:rsid w:val="005A0F26"/>
    <w:rsid w:val="005A1B10"/>
    <w:rsid w:val="005A6850"/>
    <w:rsid w:val="005B1B1B"/>
    <w:rsid w:val="005C3597"/>
    <w:rsid w:val="005C5932"/>
    <w:rsid w:val="005D3CA7"/>
    <w:rsid w:val="005D4CC1"/>
    <w:rsid w:val="005F4B91"/>
    <w:rsid w:val="005F55D2"/>
    <w:rsid w:val="00605EF2"/>
    <w:rsid w:val="0062312F"/>
    <w:rsid w:val="00625F2C"/>
    <w:rsid w:val="006475EE"/>
    <w:rsid w:val="006618E9"/>
    <w:rsid w:val="0068194B"/>
    <w:rsid w:val="00692703"/>
    <w:rsid w:val="006A1962"/>
    <w:rsid w:val="006B5D48"/>
    <w:rsid w:val="006B7D7B"/>
    <w:rsid w:val="006C1A5E"/>
    <w:rsid w:val="006E1507"/>
    <w:rsid w:val="006E43DF"/>
    <w:rsid w:val="00712D8B"/>
    <w:rsid w:val="007273B7"/>
    <w:rsid w:val="00733E0A"/>
    <w:rsid w:val="0074403D"/>
    <w:rsid w:val="00746D44"/>
    <w:rsid w:val="007538DC"/>
    <w:rsid w:val="00757803"/>
    <w:rsid w:val="00775179"/>
    <w:rsid w:val="0079206B"/>
    <w:rsid w:val="00796076"/>
    <w:rsid w:val="007C0566"/>
    <w:rsid w:val="007C37DC"/>
    <w:rsid w:val="007C606B"/>
    <w:rsid w:val="007E6A61"/>
    <w:rsid w:val="007F1264"/>
    <w:rsid w:val="00801140"/>
    <w:rsid w:val="00803404"/>
    <w:rsid w:val="00834955"/>
    <w:rsid w:val="00840BCE"/>
    <w:rsid w:val="00855B59"/>
    <w:rsid w:val="00860461"/>
    <w:rsid w:val="0086487C"/>
    <w:rsid w:val="00870B20"/>
    <w:rsid w:val="008829F8"/>
    <w:rsid w:val="00885897"/>
    <w:rsid w:val="008A6538"/>
    <w:rsid w:val="008C2301"/>
    <w:rsid w:val="008C7056"/>
    <w:rsid w:val="008F0DD3"/>
    <w:rsid w:val="008F3B14"/>
    <w:rsid w:val="00901899"/>
    <w:rsid w:val="0090344B"/>
    <w:rsid w:val="00905715"/>
    <w:rsid w:val="0091321E"/>
    <w:rsid w:val="00913946"/>
    <w:rsid w:val="0092726B"/>
    <w:rsid w:val="009361BA"/>
    <w:rsid w:val="009412E1"/>
    <w:rsid w:val="00944F78"/>
    <w:rsid w:val="009510E7"/>
    <w:rsid w:val="00952C89"/>
    <w:rsid w:val="009571D8"/>
    <w:rsid w:val="009650EA"/>
    <w:rsid w:val="00972F25"/>
    <w:rsid w:val="0097790C"/>
    <w:rsid w:val="0098506E"/>
    <w:rsid w:val="009A44CE"/>
    <w:rsid w:val="009C4DFC"/>
    <w:rsid w:val="009C59A2"/>
    <w:rsid w:val="009D44F8"/>
    <w:rsid w:val="009E3160"/>
    <w:rsid w:val="009E68A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1C1D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D7A9D"/>
    <w:rsid w:val="00BE423E"/>
    <w:rsid w:val="00BF61AC"/>
    <w:rsid w:val="00C26900"/>
    <w:rsid w:val="00C27A7F"/>
    <w:rsid w:val="00C47FA6"/>
    <w:rsid w:val="00C57FC6"/>
    <w:rsid w:val="00C60FDA"/>
    <w:rsid w:val="00C65784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661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CF0"/>
    <w:rsid w:val="00DF4D6C"/>
    <w:rsid w:val="00E01923"/>
    <w:rsid w:val="00E14498"/>
    <w:rsid w:val="00E2397A"/>
    <w:rsid w:val="00E254DB"/>
    <w:rsid w:val="00E272C4"/>
    <w:rsid w:val="00E300FC"/>
    <w:rsid w:val="00E362DB"/>
    <w:rsid w:val="00E51A04"/>
    <w:rsid w:val="00E5632B"/>
    <w:rsid w:val="00E70240"/>
    <w:rsid w:val="00E71E6B"/>
    <w:rsid w:val="00E752FC"/>
    <w:rsid w:val="00E81CC5"/>
    <w:rsid w:val="00E85A87"/>
    <w:rsid w:val="00E85B4A"/>
    <w:rsid w:val="00E9528E"/>
    <w:rsid w:val="00EA5099"/>
    <w:rsid w:val="00EA75AD"/>
    <w:rsid w:val="00EC1351"/>
    <w:rsid w:val="00EC4CBF"/>
    <w:rsid w:val="00EE2CA8"/>
    <w:rsid w:val="00EF17E8"/>
    <w:rsid w:val="00EF51D9"/>
    <w:rsid w:val="00F130DD"/>
    <w:rsid w:val="00F24884"/>
    <w:rsid w:val="00F476C4"/>
    <w:rsid w:val="00F52C90"/>
    <w:rsid w:val="00F61DF9"/>
    <w:rsid w:val="00F81960"/>
    <w:rsid w:val="00F82E13"/>
    <w:rsid w:val="00F8769D"/>
    <w:rsid w:val="00F9350C"/>
    <w:rsid w:val="00F94C0F"/>
    <w:rsid w:val="00F94EB5"/>
    <w:rsid w:val="00F9624D"/>
    <w:rsid w:val="00FB31C1"/>
    <w:rsid w:val="00FB58F2"/>
    <w:rsid w:val="00FC6AEA"/>
    <w:rsid w:val="00FD3D13"/>
    <w:rsid w:val="00FE36D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093979E"/>
  <w15:docId w15:val="{49F62C03-B607-3E4D-B2C0-BD18B4C9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mon%20Nicholas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A043C501104B268E2F9F54636E9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5BA5C-D113-4F6D-BE1E-A635D365CE0C}"/>
      </w:docPartPr>
      <w:docPartBody>
        <w:p w:rsidR="00A9093B" w:rsidRDefault="004A3050">
          <w:pPr>
            <w:pStyle w:val="55A043C501104B268E2F9F54636E90A1"/>
          </w:pPr>
          <w:r w:rsidRPr="00CF1A49">
            <w:t>Experience</w:t>
          </w:r>
        </w:p>
      </w:docPartBody>
    </w:docPart>
    <w:docPart>
      <w:docPartPr>
        <w:name w:val="B4932B6F39F040C8837B29D61AFB1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3838-F921-4BC3-8706-639BF62AD82B}"/>
      </w:docPartPr>
      <w:docPartBody>
        <w:p w:rsidR="00A9093B" w:rsidRDefault="004A3050">
          <w:pPr>
            <w:pStyle w:val="B4932B6F39F040C8837B29D61AFB10E3"/>
          </w:pPr>
          <w:r w:rsidRPr="00CF1A49">
            <w:t>Education</w:t>
          </w:r>
        </w:p>
      </w:docPartBody>
    </w:docPart>
    <w:docPart>
      <w:docPartPr>
        <w:name w:val="AFE0ADFFA143448D93692E4EF9C4C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90BDD-00E7-4203-9317-AB3696866E72}"/>
      </w:docPartPr>
      <w:docPartBody>
        <w:p w:rsidR="00A9093B" w:rsidRDefault="004A3050">
          <w:pPr>
            <w:pStyle w:val="AFE0ADFFA143448D93692E4EF9C4CDF7"/>
          </w:pPr>
          <w:r w:rsidRPr="00CF1A49">
            <w:t>Skills</w:t>
          </w:r>
        </w:p>
      </w:docPartBody>
    </w:docPart>
    <w:docPart>
      <w:docPartPr>
        <w:name w:val="4DCC00E329064072A001A628193E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2955-0DA5-461B-8384-8D5663FE14AE}"/>
      </w:docPartPr>
      <w:docPartBody>
        <w:p w:rsidR="00A9093B" w:rsidRDefault="004A3050">
          <w:pPr>
            <w:pStyle w:val="4DCC00E329064072A001A628193EB79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50"/>
    <w:rsid w:val="003858B7"/>
    <w:rsid w:val="004A3050"/>
    <w:rsid w:val="004B128B"/>
    <w:rsid w:val="009630B4"/>
    <w:rsid w:val="00A9093B"/>
    <w:rsid w:val="00D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E6085B9F346759B594573CAB4E09D">
    <w:name w:val="2B6E6085B9F346759B594573CAB4E09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E8AD96ED89344FA816FF8185CFF6936">
    <w:name w:val="EE8AD96ED89344FA816FF8185CFF6936"/>
  </w:style>
  <w:style w:type="paragraph" w:customStyle="1" w:styleId="129221A011EB4D0DA3D567725C1E5CEC">
    <w:name w:val="129221A011EB4D0DA3D567725C1E5CEC"/>
  </w:style>
  <w:style w:type="paragraph" w:customStyle="1" w:styleId="6F99A3B1D87642BE839280184F8B32F3">
    <w:name w:val="6F99A3B1D87642BE839280184F8B32F3"/>
  </w:style>
  <w:style w:type="paragraph" w:customStyle="1" w:styleId="97ECDBECEB7C4FB397643300F5101DD6">
    <w:name w:val="97ECDBECEB7C4FB397643300F5101DD6"/>
  </w:style>
  <w:style w:type="paragraph" w:customStyle="1" w:styleId="38AC28CCFC2941EAB0C7EAD866A6A315">
    <w:name w:val="38AC28CCFC2941EAB0C7EAD866A6A315"/>
  </w:style>
  <w:style w:type="paragraph" w:customStyle="1" w:styleId="857C83A93E7246389072BCF4E123960A">
    <w:name w:val="857C83A93E7246389072BCF4E123960A"/>
  </w:style>
  <w:style w:type="paragraph" w:customStyle="1" w:styleId="5F32DE14CB19430EB16755707B42C961">
    <w:name w:val="5F32DE14CB19430EB16755707B42C961"/>
  </w:style>
  <w:style w:type="paragraph" w:customStyle="1" w:styleId="F03939A0BFDE4A4EB6BDCBB369B7B459">
    <w:name w:val="F03939A0BFDE4A4EB6BDCBB369B7B459"/>
  </w:style>
  <w:style w:type="paragraph" w:customStyle="1" w:styleId="EB064C6A9FA3413DA1CBFE503D2BE7E6">
    <w:name w:val="EB064C6A9FA3413DA1CBFE503D2BE7E6"/>
  </w:style>
  <w:style w:type="paragraph" w:customStyle="1" w:styleId="7AD750AA9C384DD2A4DF35A2B755F8EB">
    <w:name w:val="7AD750AA9C384DD2A4DF35A2B755F8EB"/>
  </w:style>
  <w:style w:type="paragraph" w:customStyle="1" w:styleId="55A043C501104B268E2F9F54636E90A1">
    <w:name w:val="55A043C501104B268E2F9F54636E90A1"/>
  </w:style>
  <w:style w:type="paragraph" w:customStyle="1" w:styleId="C9D08DBCF6594BE6BFC8027EDDDDD4C1">
    <w:name w:val="C9D08DBCF6594BE6BFC8027EDDDDD4C1"/>
  </w:style>
  <w:style w:type="paragraph" w:customStyle="1" w:styleId="CFB6A0581BF54C2B926456D9486A844D">
    <w:name w:val="CFB6A0581BF54C2B926456D9486A844D"/>
  </w:style>
  <w:style w:type="paragraph" w:customStyle="1" w:styleId="DE88AFECB2DC4B208CFBCBB432DF8E8C">
    <w:name w:val="DE88AFECB2DC4B208CFBCBB432DF8E8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89CE97576C4258A16382B55A0A894B">
    <w:name w:val="BE89CE97576C4258A16382B55A0A894B"/>
  </w:style>
  <w:style w:type="paragraph" w:customStyle="1" w:styleId="F2F84728635F42059BAD3FD55D09328A">
    <w:name w:val="F2F84728635F42059BAD3FD55D09328A"/>
  </w:style>
  <w:style w:type="paragraph" w:customStyle="1" w:styleId="682C33B0FD0144D3AF83C0E03B604E29">
    <w:name w:val="682C33B0FD0144D3AF83C0E03B604E29"/>
  </w:style>
  <w:style w:type="paragraph" w:customStyle="1" w:styleId="73CAFB3A554C4180BA607305AEE7BDFE">
    <w:name w:val="73CAFB3A554C4180BA607305AEE7BDFE"/>
  </w:style>
  <w:style w:type="paragraph" w:customStyle="1" w:styleId="D78410E7408B4245A0D9B47CB106EF67">
    <w:name w:val="D78410E7408B4245A0D9B47CB106EF67"/>
  </w:style>
  <w:style w:type="paragraph" w:customStyle="1" w:styleId="F8833FAEDC5A4F1987D925739CD862F6">
    <w:name w:val="F8833FAEDC5A4F1987D925739CD862F6"/>
  </w:style>
  <w:style w:type="paragraph" w:customStyle="1" w:styleId="F1FB1A1636B54E4590D5F2E39D8BDA94">
    <w:name w:val="F1FB1A1636B54E4590D5F2E39D8BDA94"/>
  </w:style>
  <w:style w:type="paragraph" w:customStyle="1" w:styleId="B4932B6F39F040C8837B29D61AFB10E3">
    <w:name w:val="B4932B6F39F040C8837B29D61AFB10E3"/>
  </w:style>
  <w:style w:type="paragraph" w:customStyle="1" w:styleId="21279E20918D4DE18AAE854E76487CA1">
    <w:name w:val="21279E20918D4DE18AAE854E76487CA1"/>
  </w:style>
  <w:style w:type="paragraph" w:customStyle="1" w:styleId="02F7D26F23284102B1BFF480BD63072E">
    <w:name w:val="02F7D26F23284102B1BFF480BD63072E"/>
  </w:style>
  <w:style w:type="paragraph" w:customStyle="1" w:styleId="F6BCD2A1D8144C62A52139A030D2A2F6">
    <w:name w:val="F6BCD2A1D8144C62A52139A030D2A2F6"/>
  </w:style>
  <w:style w:type="paragraph" w:customStyle="1" w:styleId="786BF1F496284BCCB07CC1B2AEC1DFAC">
    <w:name w:val="786BF1F496284BCCB07CC1B2AEC1DFAC"/>
  </w:style>
  <w:style w:type="paragraph" w:customStyle="1" w:styleId="1999C18F5FF54FFCA36AA4B18ADAE6BB">
    <w:name w:val="1999C18F5FF54FFCA36AA4B18ADAE6BB"/>
  </w:style>
  <w:style w:type="paragraph" w:customStyle="1" w:styleId="7BE21470AC8F4CE3BC3541A4082B5DAE">
    <w:name w:val="7BE21470AC8F4CE3BC3541A4082B5DAE"/>
  </w:style>
  <w:style w:type="paragraph" w:customStyle="1" w:styleId="2A5028766803497B98C086AA6CD3C080">
    <w:name w:val="2A5028766803497B98C086AA6CD3C080"/>
  </w:style>
  <w:style w:type="paragraph" w:customStyle="1" w:styleId="D024E17082864403A1D071F766850B94">
    <w:name w:val="D024E17082864403A1D071F766850B94"/>
  </w:style>
  <w:style w:type="paragraph" w:customStyle="1" w:styleId="7D3BBD9D4A4846EC8E6BA8EE0B87005C">
    <w:name w:val="7D3BBD9D4A4846EC8E6BA8EE0B87005C"/>
  </w:style>
  <w:style w:type="paragraph" w:customStyle="1" w:styleId="D4AC0EEC007047C386DF9926E150FB93">
    <w:name w:val="D4AC0EEC007047C386DF9926E150FB93"/>
  </w:style>
  <w:style w:type="paragraph" w:customStyle="1" w:styleId="AFE0ADFFA143448D93692E4EF9C4CDF7">
    <w:name w:val="AFE0ADFFA143448D93692E4EF9C4CDF7"/>
  </w:style>
  <w:style w:type="paragraph" w:customStyle="1" w:styleId="76AC4470A2E545C5BB363A62F9A847DE">
    <w:name w:val="76AC4470A2E545C5BB363A62F9A847DE"/>
  </w:style>
  <w:style w:type="paragraph" w:customStyle="1" w:styleId="454621701E6042A1B8BB2FBD61633B6B">
    <w:name w:val="454621701E6042A1B8BB2FBD61633B6B"/>
  </w:style>
  <w:style w:type="paragraph" w:customStyle="1" w:styleId="9469EFC07418407CBE316E69EF237DAD">
    <w:name w:val="9469EFC07418407CBE316E69EF237DAD"/>
  </w:style>
  <w:style w:type="paragraph" w:customStyle="1" w:styleId="0B122731D5BB447C87DB836506D9000E">
    <w:name w:val="0B122731D5BB447C87DB836506D9000E"/>
  </w:style>
  <w:style w:type="paragraph" w:customStyle="1" w:styleId="E62AF062F691404EA4BC4CBB000118A0">
    <w:name w:val="E62AF062F691404EA4BC4CBB000118A0"/>
  </w:style>
  <w:style w:type="paragraph" w:customStyle="1" w:styleId="4DCC00E329064072A001A628193EB792">
    <w:name w:val="4DCC00E329064072A001A628193EB792"/>
  </w:style>
  <w:style w:type="paragraph" w:customStyle="1" w:styleId="3EFD12D9555D45DB9842F446CF62D7FE">
    <w:name w:val="3EFD12D9555D45DB9842F446CF62D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Chronological%20Resume%20(Modern%20design).dotx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 Nicholas</dc:creator>
  <cp:keywords/>
  <dc:description/>
  <cp:lastModifiedBy>Akaal Henry</cp:lastModifiedBy>
  <cp:revision>2</cp:revision>
  <dcterms:created xsi:type="dcterms:W3CDTF">2020-02-19T19:48:00Z</dcterms:created>
  <dcterms:modified xsi:type="dcterms:W3CDTF">2020-02-19T19:48:00Z</dcterms:modified>
  <cp:category/>
</cp:coreProperties>
</file>